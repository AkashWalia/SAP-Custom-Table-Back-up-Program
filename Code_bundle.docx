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B5A04" w14:textId="67C703FC" w:rsidR="00160207" w:rsidRDefault="00EF694E" w:rsidP="00EC42BF">
      <w:r>
        <w:t xml:space="preserve">Report - </w:t>
      </w:r>
      <w:r w:rsidRPr="00EF694E">
        <w:t>ZAKASH_TEST</w:t>
      </w:r>
    </w:p>
    <w:p w14:paraId="58F0C83E" w14:textId="4F7B0927" w:rsidR="00EF694E" w:rsidRDefault="00EF694E" w:rsidP="00EC42BF"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 ZAKASH_TEST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ZAKASH_TEST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ztable_backup_top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ztable_backup_scr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ztable_backup_f01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INITIALIZATION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  A T  S E L E C T I O N - S C R E E N    O U T P U T                             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OUTPUT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at_selection_screen_output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rb_bu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f_fetch_data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rb_s_bu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f_specific_data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rb_r_bu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f_restore_data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f_read_file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rb_d_bu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f_delete_files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rb_ds_bu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f_delete_spec_files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OTHERS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"Do Nothing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E1AEAF2" w14:textId="29B40E39" w:rsidR="00EF694E" w:rsidRDefault="00EF694E" w:rsidP="00EC42BF"/>
    <w:p w14:paraId="7B925F0B" w14:textId="1A4C8BE5" w:rsidR="00EF694E" w:rsidRDefault="00EF694E" w:rsidP="00EC42BF">
      <w:r>
        <w:t xml:space="preserve">Include - </w:t>
      </w:r>
      <w:r w:rsidRPr="00EF694E">
        <w:t>ZTABLE_BACKUP_TOP</w:t>
      </w:r>
    </w:p>
    <w:p w14:paraId="059F8791" w14:textId="7CC68873" w:rsidR="00EF694E" w:rsidRDefault="00EF694E" w:rsidP="00EC42BF"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Include           ZTABLE_BACKUP_TOP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TYPE-POOLS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icon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date        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        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table_name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file_name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t_user_alv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file_count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table_count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t_user_alv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tt_t_file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tt_t_user_alv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t_user_alv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gt_app_files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epsfili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gt_fieldcatalog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gt_fieldcatalog2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gt_file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gwa_file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gv_name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fileintern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gv_count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 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gv_table_count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 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gv_tabindex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gv_file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76DAFE4" w14:textId="7601BCD4" w:rsidR="00EF694E" w:rsidRDefault="00EF694E" w:rsidP="00EC42BF"/>
    <w:p w14:paraId="3BB60CA6" w14:textId="7FB272BD" w:rsidR="00EF694E" w:rsidRDefault="00EF694E" w:rsidP="00EC42BF">
      <w:r>
        <w:t xml:space="preserve">Include </w:t>
      </w:r>
      <w:r w:rsidRPr="00EF694E">
        <w:t>ZTABLE_BACKUP_SCR</w:t>
      </w:r>
    </w:p>
    <w:p w14:paraId="7BE8C10E" w14:textId="410FB52B" w:rsidR="00EF694E" w:rsidRDefault="00EF694E" w:rsidP="00EC42BF"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Include           ZTABLE_BACKUP_SCR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BEGIN OF BLOCK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a1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001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rb_bu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 MODIF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gr1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USER-COMMAND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"Radio button 1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rb_s_bu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 MODIF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gr1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     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"Radio button 2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rb_r_bu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 MODIF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gr1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     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"Radio button 3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rb_d_bu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 MODIF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gr1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     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"Radio button 4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rb_ds_bu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 MODIF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gr1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"Radio button 5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a1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BEGIN OF BLOCK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002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MATCHCODE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/bev3/chtabl MODIF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gr2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"Table Name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2A611EF" w14:textId="080AB31A" w:rsidR="00EF694E" w:rsidRDefault="00EF694E" w:rsidP="00EC42BF"/>
    <w:p w14:paraId="1D85A58B" w14:textId="15D8AB3F" w:rsidR="00EF694E" w:rsidRDefault="00EF694E" w:rsidP="00EC42BF">
      <w:r>
        <w:t xml:space="preserve">Include </w:t>
      </w:r>
      <w:r w:rsidRPr="00EF694E">
        <w:t>ZTABLE_BACKUP_F01</w:t>
      </w:r>
    </w:p>
    <w:p w14:paraId="342E47A2" w14:textId="3FC49664" w:rsidR="00EF694E" w:rsidRPr="00EC42BF" w:rsidRDefault="00EF694E" w:rsidP="00EC42BF"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Include           ZTABLE_BACKUP_F01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at_selection_screen_output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 To provide the parameter for entering table name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SCREEN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rb_bu       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screen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'GR2'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invisible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rb_r_bu 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screen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'GR2'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invisible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rb_d_bu 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screen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'GR2'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invisible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AT_SELECTION_SCREEN_OUTPUT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F_FETCH_DATA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To fetch table contents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f_fetch_data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lt_tables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ztable_backup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lwa_tables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ztable_backup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ref_table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lv_name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fileintern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lv_mess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lv_sys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sysysid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lc_x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lc_log_path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fileintern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'Z_TABLE_BACKUP_PATH'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&lt;lt_table_content&gt;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Fetching table names from configurable table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 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 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ztable_backup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 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zindicator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lc_x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lwa_tables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DATA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lwa_tables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&lt;lt_table_content&gt;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lwa_tables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&lt;lt_table_content&gt;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&lt;lt_table_content&gt;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f_get_file_path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lc_log_path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f_create_file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&lt;lt_table_content&gt;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lwa_tables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UNASSIGN &lt;lt_table_content&gt;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lv_mess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'Give Suitable message if required'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lv_sys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lv_sys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'&amp;1'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lv_sys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F_FETCH_DATA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F_GET_FILE_PATH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Get Physical File Path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f_get_file_path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xc_log_path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fileintern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xv_name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fileintern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xv_name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'FILE_GET_NAME'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logical_filename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xc_log_path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file_name  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xv_name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file_not_found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F_GET_FILE_PATH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F_CREATE_FILE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To create file and upload on Application Server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f_create_file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xt_table_content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xv_name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fileintern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xwa_tablename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lv_outputfile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lv_outmsg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lwa_tables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ztable_backup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&lt;lfs_table_content&gt;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lc_slash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'/'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lc_uscore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'_'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lc_dot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lc_csv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char3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'CSV'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lc_sep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'-'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lc_info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lc_pipe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xv_name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"Path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lc_slash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"/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xwa_tablename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"Table Name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lc_pipe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"|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"YYYYMMDD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lc_pipe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"|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"HHMMSS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lc_dot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lc_csv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"CSV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lv_outputfile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OPEN DATASET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lv_outputfile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OUTPUT IN TEXT MODE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ENCODING DEFAULT MESSAGE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lv_outmsg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xt_table_content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&lt;lfs_table_content&gt;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TRANSFER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&lt;lfs_table_content&gt;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lv_outputfile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 DATASET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lv_outputfile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lv_outputfile lv_outmsg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lv_outmsg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SEPARATED BY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lc_sep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lv_outmsg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lc_info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"Output file open info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F_CREATE_FILE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F_SPECIFIC_DATA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To fetch data of a specific table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f_specific_data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x_name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lwa_tables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ztable_backup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lwa_maintain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ztable_backup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lv_name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fileintern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lv_mess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lv_sys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sysysid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lv_answer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ref_table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lc_log_path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fileintern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'Z_TABLE_BACKUP_PATH'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lc_question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char50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'Table not in config. Select from below options'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lc_op1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'Maintain &amp; Backup'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lc_op2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'Backup only'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&lt;lt_spec_content&gt;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ztable_backup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lwa_tables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table_name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DATA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&lt;lt_spec_content&gt;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&lt;lt_spec_content&gt;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&lt;lt_spec_content&gt;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f_get_file_path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lc_log_path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f_create_file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&lt;lt_spec_content&gt;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lwa_tables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UNASSIGN &lt;lt_spec_content&gt;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lv_mess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019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lv_sys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lv_sys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'&amp;1'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lv_sys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'POPUP_TO_CONFIRM'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text_question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lc_question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text_button_1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lc_op1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text_button_2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lc_op2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answer  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lv_answer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lv_answer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lwa_maintain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table_name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lwa_maintain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zindicator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ztable_backup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lwa_maintain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COMMIT WORK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DATA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&lt;lt_spec_content&gt;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&lt;lt_spec_content&gt;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&lt;lt_spec_content&gt;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f_get_file_path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lc_log_path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f_create_file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&lt;lt_spec_content&gt;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x_name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UNASSIGN &lt;lt_spec_content&gt;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lv_mess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019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lv_sys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lv_sys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'&amp;1'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lv_sys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lv_answer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DATA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&lt;lt_spec_content&gt;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&lt;lt_spec_content&gt;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&lt;lt_spec_content&gt;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f_get_file_path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lc_log_path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f_create_file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&lt;lt_spec_content&gt;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x_name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UNASSIGN &lt;lt_spec_content&gt;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lv_mess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019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lv_sys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lv_sys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'&amp;1'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lv_sys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F_SPECIFIC_DATA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F_RESTORE_DATA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To restore data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f_restore_data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xv_name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fileintern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lc_log_path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fileintern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'Z_TABLE_BACKUP_PATH'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f_get_file_path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lc_log_path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xv_name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f_get_files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xv_name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F_RESTORE_DATA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F_GET_FILES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To get all files from specified path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f_get_files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xv_name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fileintern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Get all files at specified path.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'EPS_GET_DIRECTORY_LISTING'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dir_name       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xv_name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dir_list       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gt_app_files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empty_directory_list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F_GET_FILES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F_READ_FILE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To read files from application server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f_read_file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lwa_app_files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epsfili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lwa_file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lv_file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lc_pipe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gt_app_files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lwa_app_files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lwa_file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file_name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lwa_app_files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lwa_app_files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lc_pipe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lwa_file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table_name lwa_file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lwa_file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lwa_file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gt_file[]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 BY date time ASCENDING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f_create_alv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gt_file gt_fieldcatalog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F_READ_FILE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F_CREATE_ALV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To create ALV output display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f_create_alv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xt_file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tt_t_file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xt_fieldcat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gt_fieldcatalog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lwa_layout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lt_eventexit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slis_t_event_exit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lwa_layout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lwa_layout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colwidth_optimize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f_fieldcatalog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xt_fieldcat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i_callback_user_command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'USER_COMMAND'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i_callback_top_of_page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'F_TOP-OF-PAGE'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is_layout         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lwa_layout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xt_fieldcat[]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xt_file[]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program_error     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F_CREATE_ALV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F_FIELDCATALOG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ALV Fieldcatalog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f_fieldcatalog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xt_fieldcat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gt_fieldcatalog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lwa_fieldcatalog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lv_col_pos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cucol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lv_col_pos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build_fldcat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lwa_fieldcatalog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lv_col_pos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lv_col_pos +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lwa_fieldcatalog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lwa_fieldcatalog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&amp;2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lwa_fieldcatalog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&amp;3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lwa_fieldcatalog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lv_col_pos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lwa_fieldcatalog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xt_fieldcat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END-OF-DEFINITION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build_fldcat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005 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006  8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"Date of Backup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build_fldcat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020 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021  6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"Time of Backup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build_fldcat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003 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004 20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"Table Name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build_fldcat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012 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013 30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"File Name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F_FIELDCATALOG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TOP-OF-PAGE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 Top of page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f_top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page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 ALV Header declarations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lwa_header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lv_count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lwa_header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007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lwa_header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008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lwa_header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009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lwa_header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010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lwa_header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lwa_header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datum+6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datum+4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lwa_header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"Input date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lwa_header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lwa_header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DESCRIBE TABLE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gt_app_files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lwa_header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007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lwa_header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011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lwa_header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lwa_header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lwa_header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'REUSE_ALV_COMMENTARY_WRITE'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it_list_commentary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"f_top-of-page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user_command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User Actions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*User actions on ALV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rs_selfield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t_user_alv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lwa_file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t_user_alv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gv_count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gv_table_count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REFRESH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gt_fieldcatalog2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'&amp;IC1'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f_user_command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lwa_file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file_count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gv_count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lwa_file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table_count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gv_table_count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lwa_file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f_alv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gt_fieldcatalog2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"user_command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F_USER_COMMAND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To process user command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f_user_command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lwa_data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ref_table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lc_slash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'/'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lc_uscore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'_'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&lt;lt_count&gt;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gwa_file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tabindex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gv_name lc_slash gwa_file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file_name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OPEN DATASET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INPUT IN TEXT MODE ENCODING DEFAULT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DATASET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gv_count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gv_count +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 DATASET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DATA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gwa_file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&lt;lt_count&gt;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gwa_file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&lt;lt_count&gt;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DESCRIBE TABLE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&lt;lt_count&gt;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gv_table_count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gv_table_count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F_USER_COMMAND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F_ALV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User command ALV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f_alv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xt_file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tt_t_user_alv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xt_fieldcat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gt_fieldcatalog2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lwa_layout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lt_eventexit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slis_t_event_exit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lwa_layout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lwa_layout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colwidth_optimize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f_fieldcatalog2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xt_fieldcat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i_callback_pf_status_set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'PFSTATUS'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i_callback_user_command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'USER_COMMAND_2'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is_layout          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lwa_layout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xt_fieldcat[]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xt_file[]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program_error      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F_ALV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F_FIELDCATALOG2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--&gt;P_XT_FIELDCAT  text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f_fieldcatalog2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xt_fieldcat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gt_fieldcatalog2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lwa_fieldcatalog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lv_col_pos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cucol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lv_col_pos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build_fldcat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lwa_fieldcatalog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lv_col_pos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lv_col_pos +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lwa_fieldcatalog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lwa_fieldcatalog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&amp;2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lwa_fieldcatalog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lv_col_pos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lwa_fieldcatalog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xt_fieldcat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END-OF-DEFINITION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build_fldcat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016 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014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"File Data Count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build_fldcat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017 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015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"Table Data Count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F_FIELDCATALOG2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PF_STATUS_SET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pfstatus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lt_extab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kkblo_t_extab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 Excluding table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kkblo_t_extab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kkblo_extab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OCCURS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PF-STATUS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'STANDARD'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EXCLUDING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lt_extab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PF_STATUS_SET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user_command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User Actions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*User actions on ALV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user_command_2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rs_selfield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lt_file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t_user_alv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lwa_file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t_user_alv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'OVERWRITE'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f_overwrite_table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'INSERT'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f_overwrite_table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'CANCEL'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018 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LEAVE TO SCREEN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"user_command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F_OVERWRITE_TABLE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To overwrite table with file data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f_overwrite_table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&lt;lfs_data&gt;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&lt;fs&gt;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&lt;lfs_data_tab&gt;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ref_tab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lv_bef_count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lv_aft_count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lv_count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lv_mess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lv_cou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DATA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gwa_file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&lt;lfs_data_tab&gt;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DATA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gwa_file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&lt;lfs_data&gt;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'OVERWRITE'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FROM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gwa_file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COMMIT WORK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'INSERT'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COUNT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gwa_file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lv_bef_count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OPEN DATASET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INPUT IN TEXT MODE ENCODING DEFAULT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DATASET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&lt;lfs_data&gt;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&lt;lfs_data&gt;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&lt;lfs_data_tab&gt;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gwa_file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TABLE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&lt;lfs_data_tab&gt;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COMMIT WORK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'OVERWRITE'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024 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'INSERT'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COUNT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gwa_file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lv_aft_count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lv_count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lv_aft_count 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lv_bef_count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lv_cou  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lv_mess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025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'&amp;1'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 DATASET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F_OVERWRITE_TABLE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F_DELETE_FILES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To delete files from application server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f_delete_files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lv_date_conf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tvarv_val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lv_name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fileintern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lv_date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lv_table_name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lv_dat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lv_file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lv_mess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lwa_app_files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epsfili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lc_log_path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fileintern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'Z_TABLE_BACKUP_PATH'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lc_uscore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'_'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lc_slash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'/'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tvarvc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lv_date_conf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'ZDAT_BACKUP'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type EQ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lv_dat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lv_date_conf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f_get_file_path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lc_log_path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f_get_files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gt_app_files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lwa_app_files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lwa_app_files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lc_uscore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lv_table_name lv_date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 lc_slash lwa_app_files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OPEN DATASET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INPUT IN TEXT MODE ENCODING DEFAULT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DATASET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lv_mess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022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'&amp;1'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lv_date_conf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F_DELETE_FILES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F_DELETE_SPEC_FILES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To delete spec table backup files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f_delete_spec_files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x_name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    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fileintern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lwa_app_files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epsfili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lv_date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lv_table_name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lv_file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lv_mess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lv_flag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lc_log_path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fileintern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'Z_TABLE_BACKUP_PATH'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lc_slash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'/'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lc_pipe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VALUE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f_get_file_path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lc_log_path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f_get_files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gt_app_files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lwa_app_files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lwa_app_files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lc_pipe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lv_table_name lv_date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lv_table_name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x_name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 lc_slash lwa_app_files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OPEN DATASET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INPUT IN TEXT MODE ENCODING DEFAULT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DATASET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lv_flag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lv_flag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lv_mess 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023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'&amp;1'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x_name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lv_mess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text</w:t>
      </w:r>
      <w:r w:rsidRPr="00EF694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F694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026 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F694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F69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F69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F694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F694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F_DELETE_SPEC_FILES</w:t>
      </w:r>
      <w:bookmarkStart w:id="0" w:name="_GoBack"/>
      <w:bookmarkEnd w:id="0"/>
    </w:p>
    <w:sectPr w:rsidR="00EF694E" w:rsidRPr="00EC4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A7432"/>
    <w:multiLevelType w:val="hybridMultilevel"/>
    <w:tmpl w:val="46323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00233"/>
    <w:multiLevelType w:val="hybridMultilevel"/>
    <w:tmpl w:val="442EF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627"/>
    <w:rsid w:val="00020E32"/>
    <w:rsid w:val="00031122"/>
    <w:rsid w:val="00055E59"/>
    <w:rsid w:val="000640E2"/>
    <w:rsid w:val="000968EA"/>
    <w:rsid w:val="000C030B"/>
    <w:rsid w:val="000E71BA"/>
    <w:rsid w:val="000F5873"/>
    <w:rsid w:val="00120244"/>
    <w:rsid w:val="00160207"/>
    <w:rsid w:val="00180627"/>
    <w:rsid w:val="00195D1C"/>
    <w:rsid w:val="001B3179"/>
    <w:rsid w:val="001B58D5"/>
    <w:rsid w:val="001E1837"/>
    <w:rsid w:val="00220A1C"/>
    <w:rsid w:val="00233EBE"/>
    <w:rsid w:val="00244B33"/>
    <w:rsid w:val="00262F86"/>
    <w:rsid w:val="002B54DA"/>
    <w:rsid w:val="002F6FA6"/>
    <w:rsid w:val="003035F0"/>
    <w:rsid w:val="003716DD"/>
    <w:rsid w:val="00383264"/>
    <w:rsid w:val="0042612F"/>
    <w:rsid w:val="004D5AFD"/>
    <w:rsid w:val="005364C3"/>
    <w:rsid w:val="005569C9"/>
    <w:rsid w:val="0057267E"/>
    <w:rsid w:val="005A4956"/>
    <w:rsid w:val="005A5F3C"/>
    <w:rsid w:val="005B73B2"/>
    <w:rsid w:val="005E506E"/>
    <w:rsid w:val="006045C3"/>
    <w:rsid w:val="00613E83"/>
    <w:rsid w:val="00667ABD"/>
    <w:rsid w:val="006D53BB"/>
    <w:rsid w:val="006E0302"/>
    <w:rsid w:val="006F0F6F"/>
    <w:rsid w:val="00727B08"/>
    <w:rsid w:val="0073044B"/>
    <w:rsid w:val="00764FD1"/>
    <w:rsid w:val="00776D2C"/>
    <w:rsid w:val="007D17C8"/>
    <w:rsid w:val="007D4A0C"/>
    <w:rsid w:val="00821762"/>
    <w:rsid w:val="00826A9A"/>
    <w:rsid w:val="00827C9E"/>
    <w:rsid w:val="00831536"/>
    <w:rsid w:val="00880423"/>
    <w:rsid w:val="008B5B4E"/>
    <w:rsid w:val="00967A59"/>
    <w:rsid w:val="009D421D"/>
    <w:rsid w:val="00AC519B"/>
    <w:rsid w:val="00AD682D"/>
    <w:rsid w:val="00AE6110"/>
    <w:rsid w:val="00AE7961"/>
    <w:rsid w:val="00B47331"/>
    <w:rsid w:val="00B5678C"/>
    <w:rsid w:val="00B753AD"/>
    <w:rsid w:val="00B838A5"/>
    <w:rsid w:val="00C733EC"/>
    <w:rsid w:val="00C85027"/>
    <w:rsid w:val="00CE09BA"/>
    <w:rsid w:val="00D07E59"/>
    <w:rsid w:val="00D3214E"/>
    <w:rsid w:val="00DA00A6"/>
    <w:rsid w:val="00DA1C96"/>
    <w:rsid w:val="00DE1EC1"/>
    <w:rsid w:val="00DE244D"/>
    <w:rsid w:val="00E075F1"/>
    <w:rsid w:val="00E36159"/>
    <w:rsid w:val="00E53B01"/>
    <w:rsid w:val="00EA4D1C"/>
    <w:rsid w:val="00EA664D"/>
    <w:rsid w:val="00EC42BF"/>
    <w:rsid w:val="00EF694E"/>
    <w:rsid w:val="00F20A84"/>
    <w:rsid w:val="00F46070"/>
    <w:rsid w:val="00F83112"/>
    <w:rsid w:val="00FC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A7D0"/>
  <w15:chartTrackingRefBased/>
  <w15:docId w15:val="{466E2F32-E2D1-4506-82EB-5DEE55A7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027"/>
    <w:pPr>
      <w:ind w:left="720"/>
      <w:contextualSpacing/>
    </w:pPr>
  </w:style>
  <w:style w:type="character" w:customStyle="1" w:styleId="l0s521">
    <w:name w:val="l0s521"/>
    <w:basedOn w:val="a0"/>
    <w:rsid w:val="002F6FA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F6FA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F6FA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F6FA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F6FA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F6FA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EF2829B.dotm</Template>
  <TotalTime>111</TotalTime>
  <Pages>14</Pages>
  <Words>4722</Words>
  <Characters>23613</Characters>
  <Application>Microsoft Office Word</Application>
  <DocSecurity>0</DocSecurity>
  <Lines>196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Walia</dc:creator>
  <cp:keywords/>
  <dc:description/>
  <cp:lastModifiedBy>WALIA AKASH</cp:lastModifiedBy>
  <cp:revision>42</cp:revision>
  <dcterms:created xsi:type="dcterms:W3CDTF">2021-09-17T12:06:00Z</dcterms:created>
  <dcterms:modified xsi:type="dcterms:W3CDTF">2022-08-25T08:36:00Z</dcterms:modified>
</cp:coreProperties>
</file>